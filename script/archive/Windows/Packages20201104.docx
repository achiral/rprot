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6AB1" w:rsidRDefault="001F6AB1" w:rsidP="001F6AB1">
      <w:r>
        <w:t>#Rパッケージ</w:t>
      </w:r>
    </w:p>
    <w:p w:rsidR="001F6AB1" w:rsidRDefault="001F6AB1" w:rsidP="001F6AB1">
      <w:r>
        <w:t>#############################################################</w:t>
      </w:r>
    </w:p>
    <w:p w:rsidR="001F6AB1" w:rsidRDefault="001F6AB1" w:rsidP="001F6AB1">
      <w:r>
        <w:t>#パッケージインストール</w:t>
      </w:r>
    </w:p>
    <w:p w:rsidR="001F6AB1" w:rsidRDefault="001F6AB1" w:rsidP="001F6AB1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", quietly = TRUE))</w:t>
      </w:r>
    </w:p>
    <w:p w:rsidR="001F6AB1" w:rsidRDefault="001F6AB1" w:rsidP="001F6AB1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", repos='http://cran.us.r-project.org')</w:t>
      </w:r>
    </w:p>
    <w:p w:rsidR="001F6AB1" w:rsidRDefault="001F6AB1" w:rsidP="001F6AB1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install("airway")</w:t>
      </w:r>
    </w:p>
    <w:p w:rsidR="001F6AB1" w:rsidRDefault="001F6AB1" w:rsidP="001F6AB1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EnhancedVolcano</w:t>
      </w:r>
      <w:proofErr w:type="spellEnd"/>
      <w:r>
        <w:t>")</w:t>
      </w:r>
    </w:p>
    <w:p w:rsidR="001F6AB1" w:rsidRDefault="001F6AB1" w:rsidP="001F6AB1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DESeq</w:t>
      </w:r>
      <w:proofErr w:type="spellEnd"/>
      <w:r>
        <w:t>")</w:t>
      </w:r>
    </w:p>
    <w:p w:rsidR="001F6AB1" w:rsidRDefault="001F6AB1" w:rsidP="001F6AB1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install("DESeq2")</w:t>
      </w:r>
    </w:p>
    <w:p w:rsidR="001F6AB1" w:rsidRDefault="001F6AB1" w:rsidP="001F6AB1">
      <w:proofErr w:type="spellStart"/>
      <w:r>
        <w:t>BiocManager</w:t>
      </w:r>
      <w:proofErr w:type="spellEnd"/>
      <w:r>
        <w:t>::install("</w:t>
      </w:r>
      <w:proofErr w:type="spellStart"/>
      <w:r>
        <w:t>genefilter</w:t>
      </w:r>
      <w:proofErr w:type="spellEnd"/>
      <w:r>
        <w:t>") #ヒートマップ</w:t>
      </w:r>
    </w:p>
    <w:p w:rsidR="001F6AB1" w:rsidRDefault="001F6AB1" w:rsidP="001F6AB1">
      <w:proofErr w:type="spellStart"/>
      <w:r>
        <w:t>BiocManager</w:t>
      </w:r>
      <w:proofErr w:type="spellEnd"/>
      <w:r>
        <w:t>::install("</w:t>
      </w:r>
      <w:proofErr w:type="spellStart"/>
      <w:r>
        <w:t>gplots</w:t>
      </w:r>
      <w:proofErr w:type="spellEnd"/>
      <w:r>
        <w:t>") #ヒートマップ</w:t>
      </w:r>
    </w:p>
    <w:p w:rsidR="001F6AB1" w:rsidRDefault="001F6AB1" w:rsidP="001F6AB1">
      <w:proofErr w:type="spellStart"/>
      <w:r>
        <w:t>BiocManager</w:t>
      </w:r>
      <w:proofErr w:type="spellEnd"/>
      <w:r>
        <w:t>::install("</w:t>
      </w:r>
      <w:proofErr w:type="spellStart"/>
      <w:r>
        <w:t>ComplexHeatmap</w:t>
      </w:r>
      <w:proofErr w:type="spellEnd"/>
      <w:r>
        <w:t>") #ヒートマップ</w:t>
      </w:r>
    </w:p>
    <w:p w:rsidR="001F6AB1" w:rsidRDefault="001F6AB1" w:rsidP="001F6AB1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mzR</w:t>
      </w:r>
      <w:proofErr w:type="spellEnd"/>
      <w:r>
        <w:t>")</w:t>
      </w:r>
    </w:p>
    <w:p w:rsidR="001F6AB1" w:rsidRDefault="001F6AB1" w:rsidP="001F6AB1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install("DEP")</w:t>
      </w:r>
    </w:p>
    <w:p w:rsidR="001F6AB1" w:rsidRDefault="001F6AB1" w:rsidP="001F6AB1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install("SWATH2stats")</w:t>
      </w:r>
    </w:p>
    <w:p w:rsidR="001F6AB1" w:rsidRDefault="001F6AB1" w:rsidP="001F6AB1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aLFQ</w:t>
      </w:r>
      <w:proofErr w:type="spellEnd"/>
      <w:r>
        <w:t>")</w:t>
      </w:r>
    </w:p>
    <w:p w:rsidR="001F6AB1" w:rsidRDefault="001F6AB1" w:rsidP="001F6AB1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install("PECA")</w:t>
      </w:r>
    </w:p>
    <w:p w:rsidR="001F6AB1" w:rsidRDefault="001F6AB1" w:rsidP="001F6AB1">
      <w:proofErr w:type="spellStart"/>
      <w:r>
        <w:t>BiocManager</w:t>
      </w:r>
      <w:proofErr w:type="spellEnd"/>
      <w:r>
        <w:t>::install("</w:t>
      </w:r>
      <w:proofErr w:type="spellStart"/>
      <w:r>
        <w:t>BaylorEdPsych</w:t>
      </w:r>
      <w:proofErr w:type="spellEnd"/>
      <w:r>
        <w:t>") #インストールできない</w:t>
      </w:r>
    </w:p>
    <w:p w:rsidR="001F6AB1" w:rsidRDefault="001F6AB1" w:rsidP="001F6AB1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imsbInfer</w:t>
      </w:r>
      <w:proofErr w:type="spellEnd"/>
      <w:r>
        <w:t>") #NA</w:t>
      </w:r>
    </w:p>
    <w:p w:rsidR="001F6AB1" w:rsidRDefault="001F6AB1" w:rsidP="001F6AB1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loadTransitonsMSExperiment</w:t>
      </w:r>
      <w:proofErr w:type="spellEnd"/>
      <w:r>
        <w:t>") #NA</w:t>
      </w:r>
    </w:p>
    <w:p w:rsidR="001F6AB1" w:rsidRDefault="001F6AB1" w:rsidP="001F6AB1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readinteger_binary</w:t>
      </w:r>
      <w:proofErr w:type="spellEnd"/>
      <w:r>
        <w:t>")</w:t>
      </w:r>
    </w:p>
    <w:p w:rsidR="001F6AB1" w:rsidRDefault="001F6AB1" w:rsidP="001F6AB1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MSstats</w:t>
      </w:r>
      <w:proofErr w:type="spellEnd"/>
      <w:r>
        <w:t>")</w:t>
      </w:r>
    </w:p>
    <w:p w:rsidR="001F6AB1" w:rsidRDefault="001F6AB1" w:rsidP="001F6AB1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RCyjs</w:t>
      </w:r>
      <w:proofErr w:type="spellEnd"/>
      <w:r>
        <w:t>") #cyREST,Cytoscape</w:t>
      </w:r>
    </w:p>
    <w:p w:rsidR="001F6AB1" w:rsidRDefault="001F6AB1" w:rsidP="001F6AB1">
      <w:r>
        <w:t>#BiocManager::install() #更新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("VIM")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imputeMissings</w:t>
      </w:r>
      <w:proofErr w:type="spellEnd"/>
      <w:r>
        <w:t>")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("mice")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mlbench</w:t>
      </w:r>
      <w:proofErr w:type="spellEnd"/>
      <w:r>
        <w:t>")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missForest</w:t>
      </w:r>
      <w:proofErr w:type="spellEnd"/>
      <w:r>
        <w:t>")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devtools</w:t>
      </w:r>
      <w:proofErr w:type="spellEnd"/>
      <w:r>
        <w:t>")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stringr</w:t>
      </w:r>
      <w:proofErr w:type="spellEnd"/>
      <w:r>
        <w:t>")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ggThemeAssist</w:t>
      </w:r>
      <w:proofErr w:type="spellEnd"/>
      <w:r>
        <w:t>")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ggcorrplot</w:t>
      </w:r>
      <w:proofErr w:type="spellEnd"/>
      <w:r>
        <w:t xml:space="preserve">") </w:t>
      </w:r>
    </w:p>
    <w:p w:rsidR="001F6AB1" w:rsidRDefault="001F6AB1" w:rsidP="001F6AB1">
      <w:proofErr w:type="spellStart"/>
      <w:r>
        <w:t>install.packages</w:t>
      </w:r>
      <w:proofErr w:type="spellEnd"/>
      <w:r>
        <w:t>("</w:t>
      </w:r>
      <w:proofErr w:type="spellStart"/>
      <w:r>
        <w:t>readxl</w:t>
      </w:r>
      <w:proofErr w:type="spellEnd"/>
      <w:r>
        <w:t>") #エクセル入力</w:t>
      </w:r>
    </w:p>
    <w:p w:rsidR="001F6AB1" w:rsidRDefault="001F6AB1" w:rsidP="001F6AB1">
      <w:proofErr w:type="spellStart"/>
      <w:r>
        <w:lastRenderedPageBreak/>
        <w:t>install.packages</w:t>
      </w:r>
      <w:proofErr w:type="spellEnd"/>
      <w:r>
        <w:t>("</w:t>
      </w:r>
      <w:proofErr w:type="spellStart"/>
      <w:r>
        <w:t>openxlsx</w:t>
      </w:r>
      <w:proofErr w:type="spellEnd"/>
      <w:r>
        <w:t>") #エクセル入力</w:t>
      </w:r>
    </w:p>
    <w:p w:rsidR="001F6AB1" w:rsidRDefault="001F6AB1" w:rsidP="001F6AB1">
      <w:proofErr w:type="spellStart"/>
      <w:r>
        <w:t>install.packages</w:t>
      </w:r>
      <w:proofErr w:type="spellEnd"/>
      <w:r>
        <w:t>("xlsx") #エクセル出力</w:t>
      </w:r>
    </w:p>
    <w:p w:rsidR="001F6AB1" w:rsidRDefault="001F6AB1" w:rsidP="001F6AB1">
      <w:r>
        <w:t>#install.packages("xlsx2") #エクセル出力,NA</w:t>
      </w:r>
    </w:p>
    <w:p w:rsidR="001F6AB1" w:rsidRDefault="001F6AB1" w:rsidP="001F6AB1">
      <w:r>
        <w:t>#install.packages("tablaxlsx") #エクセル表出力,NA</w:t>
      </w:r>
    </w:p>
    <w:p w:rsidR="001F6AB1" w:rsidRDefault="001F6AB1" w:rsidP="001F6AB1">
      <w:proofErr w:type="spellStart"/>
      <w:r>
        <w:t>install.packages</w:t>
      </w:r>
      <w:proofErr w:type="spellEnd"/>
      <w:r>
        <w:t>("</w:t>
      </w:r>
      <w:proofErr w:type="spellStart"/>
      <w:r>
        <w:t>XLConnect</w:t>
      </w:r>
      <w:proofErr w:type="spellEnd"/>
      <w:r>
        <w:t>") #エクセル入出力</w:t>
      </w:r>
    </w:p>
    <w:p w:rsidR="001F6AB1" w:rsidRDefault="001F6AB1" w:rsidP="001F6AB1">
      <w:proofErr w:type="spellStart"/>
      <w:r>
        <w:t>install.packages</w:t>
      </w:r>
      <w:proofErr w:type="spellEnd"/>
      <w:r>
        <w:t>("</w:t>
      </w:r>
      <w:proofErr w:type="spellStart"/>
      <w:r>
        <w:t>writexl</w:t>
      </w:r>
      <w:proofErr w:type="spellEnd"/>
      <w:r>
        <w:t>") #エクセル出力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rJava</w:t>
      </w:r>
      <w:proofErr w:type="spellEnd"/>
      <w:r>
        <w:t>")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cowplot</w:t>
      </w:r>
      <w:proofErr w:type="spellEnd"/>
      <w:r>
        <w:t>")</w:t>
      </w:r>
    </w:p>
    <w:p w:rsidR="001F6AB1" w:rsidRDefault="001F6AB1" w:rsidP="001F6AB1">
      <w:proofErr w:type="spellStart"/>
      <w:r>
        <w:t>install.packages</w:t>
      </w:r>
      <w:proofErr w:type="spellEnd"/>
      <w:r>
        <w:t>("</w:t>
      </w:r>
      <w:proofErr w:type="spellStart"/>
      <w:r>
        <w:t>rvg</w:t>
      </w:r>
      <w:proofErr w:type="spellEnd"/>
      <w:r>
        <w:t>") #svgファイルで出力（https://www.karada-good.net/analyticsr/r-382）</w:t>
      </w:r>
    </w:p>
    <w:p w:rsidR="001F6AB1" w:rsidRDefault="001F6AB1" w:rsidP="001F6AB1">
      <w:proofErr w:type="spellStart"/>
      <w:r>
        <w:t>install.packages</w:t>
      </w:r>
      <w:proofErr w:type="spellEnd"/>
      <w:r>
        <w:t>("</w:t>
      </w:r>
      <w:proofErr w:type="spellStart"/>
      <w:r>
        <w:t>rsvg</w:t>
      </w:r>
      <w:proofErr w:type="spellEnd"/>
      <w:r>
        <w:t>") #svgファイルで出力</w:t>
      </w:r>
    </w:p>
    <w:p w:rsidR="001F6AB1" w:rsidRDefault="001F6AB1" w:rsidP="001F6AB1">
      <w:proofErr w:type="spellStart"/>
      <w:r>
        <w:t>install.packages</w:t>
      </w:r>
      <w:proofErr w:type="spellEnd"/>
      <w:r>
        <w:t>("</w:t>
      </w:r>
      <w:proofErr w:type="spellStart"/>
      <w:r>
        <w:t>gridExtra</w:t>
      </w:r>
      <w:proofErr w:type="spellEnd"/>
      <w:r>
        <w:t>") #svgファイルで出力</w:t>
      </w:r>
    </w:p>
    <w:p w:rsidR="001F6AB1" w:rsidRDefault="001F6AB1" w:rsidP="001F6AB1">
      <w:proofErr w:type="spellStart"/>
      <w:r>
        <w:t>install.packages</w:t>
      </w:r>
      <w:proofErr w:type="spellEnd"/>
      <w:r>
        <w:t>("sets") #集合演算</w:t>
      </w:r>
    </w:p>
    <w:p w:rsidR="001F6AB1" w:rsidRDefault="001F6AB1" w:rsidP="001F6AB1">
      <w:proofErr w:type="spellStart"/>
      <w:r>
        <w:t>install.packages</w:t>
      </w:r>
      <w:proofErr w:type="spellEnd"/>
      <w:r>
        <w:t>("</w:t>
      </w:r>
      <w:proofErr w:type="spellStart"/>
      <w:r>
        <w:t>multcomp</w:t>
      </w:r>
      <w:proofErr w:type="spellEnd"/>
      <w:r>
        <w:t>") #多重比較検定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agricolae</w:t>
      </w:r>
      <w:proofErr w:type="spellEnd"/>
      <w:r>
        <w:t>") #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(c("</w:t>
      </w:r>
      <w:proofErr w:type="spellStart"/>
      <w:r>
        <w:t>gplots</w:t>
      </w:r>
      <w:proofErr w:type="spellEnd"/>
      <w:r>
        <w:t>", "lme4", "reshape", "reshape2",</w:t>
      </w:r>
    </w:p>
    <w:p w:rsidR="001F6AB1" w:rsidRDefault="001F6AB1" w:rsidP="001F6AB1">
      <w:r>
        <w:t xml:space="preserve">                   "ggplot2", "</w:t>
      </w:r>
      <w:proofErr w:type="spellStart"/>
      <w:r>
        <w:t>ggrepel</w:t>
      </w:r>
      <w:proofErr w:type="spellEnd"/>
      <w:r>
        <w:t>", "</w:t>
      </w:r>
      <w:proofErr w:type="spellStart"/>
      <w:proofErr w:type="gramStart"/>
      <w:r>
        <w:t>data.table</w:t>
      </w:r>
      <w:proofErr w:type="spellEnd"/>
      <w:proofErr w:type="gramEnd"/>
      <w:r>
        <w:t>", "</w:t>
      </w:r>
      <w:proofErr w:type="spellStart"/>
      <w:r>
        <w:t>dplyr</w:t>
      </w:r>
      <w:proofErr w:type="spellEnd"/>
      <w:r>
        <w:t>", "</w:t>
      </w:r>
      <w:proofErr w:type="spellStart"/>
      <w:r>
        <w:t>tidyr</w:t>
      </w:r>
      <w:proofErr w:type="spellEnd"/>
      <w:r>
        <w:t>",</w:t>
      </w:r>
    </w:p>
    <w:p w:rsidR="001F6AB1" w:rsidRDefault="001F6AB1" w:rsidP="001F6AB1">
      <w:r>
        <w:t xml:space="preserve">                   "survival", "</w:t>
      </w:r>
      <w:proofErr w:type="spellStart"/>
      <w:r>
        <w:t>doSNOW</w:t>
      </w:r>
      <w:proofErr w:type="spellEnd"/>
      <w:r>
        <w:t>", "snow", "foreach", '</w:t>
      </w:r>
      <w:proofErr w:type="spellStart"/>
      <w:r>
        <w:t>stringr</w:t>
      </w:r>
      <w:proofErr w:type="spellEnd"/>
      <w:r>
        <w:t>',</w:t>
      </w:r>
    </w:p>
    <w:p w:rsidR="001F6AB1" w:rsidRDefault="001F6AB1" w:rsidP="001F6AB1">
      <w:r>
        <w:t xml:space="preserve">                   "</w:t>
      </w:r>
      <w:proofErr w:type="spellStart"/>
      <w:r>
        <w:t>randomForest</w:t>
      </w:r>
      <w:proofErr w:type="spellEnd"/>
      <w:r>
        <w:t>", "</w:t>
      </w:r>
      <w:proofErr w:type="spellStart"/>
      <w:proofErr w:type="gramStart"/>
      <w:r>
        <w:t>minpack.lm</w:t>
      </w:r>
      <w:proofErr w:type="spellEnd"/>
      <w:proofErr w:type="gramEnd"/>
      <w:r>
        <w:t xml:space="preserve">"), </w:t>
      </w:r>
    </w:p>
    <w:p w:rsidR="001F6AB1" w:rsidRDefault="001F6AB1" w:rsidP="001F6AB1">
      <w:r>
        <w:t xml:space="preserve">                 repos='http://cran.us.r-project.org')#MSstat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("BH")</w:t>
      </w:r>
    </w:p>
    <w:p w:rsidR="001F6AB1" w:rsidRDefault="001F6AB1" w:rsidP="001F6AB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sgof</w:t>
      </w:r>
      <w:proofErr w:type="spellEnd"/>
      <w:r>
        <w:t>") #bh(),Multiple Hypothesis Testing</w:t>
      </w:r>
    </w:p>
    <w:p w:rsidR="001F6AB1" w:rsidRDefault="001F6AB1" w:rsidP="001F6AB1">
      <w:r>
        <w:t>#############################################################</w:t>
      </w:r>
    </w:p>
    <w:p w:rsidR="001F6AB1" w:rsidRDefault="001F6AB1" w:rsidP="001F6AB1">
      <w:r>
        <w:t>#パッケージの読み込み</w:t>
      </w:r>
    </w:p>
    <w:p w:rsidR="001F6AB1" w:rsidRDefault="001F6AB1" w:rsidP="001F6AB1">
      <w:proofErr w:type="gramStart"/>
      <w:r>
        <w:t>library(</w:t>
      </w:r>
      <w:proofErr w:type="gramEnd"/>
      <w:r>
        <w:t>VIM)</w:t>
      </w:r>
    </w:p>
    <w:p w:rsidR="001F6AB1" w:rsidRDefault="001F6AB1" w:rsidP="001F6AB1">
      <w:r>
        <w:t>#</w:t>
      </w:r>
      <w:proofErr w:type="gramStart"/>
      <w:r>
        <w:t>library(</w:t>
      </w:r>
      <w:proofErr w:type="gramEnd"/>
      <w:r>
        <w:t>BaylorEdPsych) #NA</w:t>
      </w:r>
    </w:p>
    <w:p w:rsidR="001F6AB1" w:rsidRDefault="001F6AB1" w:rsidP="001F6AB1">
      <w:r>
        <w:t>library(</w:t>
      </w:r>
      <w:proofErr w:type="spellStart"/>
      <w:r>
        <w:t>imputeMissings</w:t>
      </w:r>
      <w:proofErr w:type="spellEnd"/>
      <w:r>
        <w:t>)</w:t>
      </w:r>
    </w:p>
    <w:p w:rsidR="001F6AB1" w:rsidRDefault="001F6AB1" w:rsidP="001F6AB1">
      <w:r>
        <w:t>library(mice)</w:t>
      </w:r>
    </w:p>
    <w:p w:rsidR="001F6AB1" w:rsidRDefault="001F6AB1" w:rsidP="001F6AB1">
      <w:r>
        <w:t>library(</w:t>
      </w:r>
      <w:proofErr w:type="spellStart"/>
      <w:r>
        <w:t>mlbench</w:t>
      </w:r>
      <w:proofErr w:type="spellEnd"/>
      <w:r>
        <w:t>)</w:t>
      </w:r>
    </w:p>
    <w:p w:rsidR="001F6AB1" w:rsidRDefault="001F6AB1" w:rsidP="001F6AB1">
      <w:r>
        <w:t>library(</w:t>
      </w:r>
      <w:proofErr w:type="spellStart"/>
      <w:r>
        <w:t>missForest</w:t>
      </w:r>
      <w:proofErr w:type="spellEnd"/>
      <w:r>
        <w:t>)</w:t>
      </w:r>
    </w:p>
    <w:p w:rsidR="001F6AB1" w:rsidRDefault="001F6AB1" w:rsidP="001F6AB1">
      <w:proofErr w:type="gramStart"/>
      <w:r>
        <w:t>library(</w:t>
      </w:r>
      <w:proofErr w:type="spellStart"/>
      <w:proofErr w:type="gramEnd"/>
      <w:r>
        <w:t>SummarizedExperiment</w:t>
      </w:r>
      <w:proofErr w:type="spellEnd"/>
      <w:r>
        <w:t>)</w:t>
      </w:r>
    </w:p>
    <w:p w:rsidR="001F6AB1" w:rsidRDefault="001F6AB1" w:rsidP="001F6AB1">
      <w:r>
        <w:t>library(</w:t>
      </w:r>
      <w:proofErr w:type="spellStart"/>
      <w:r>
        <w:t>mzR</w:t>
      </w:r>
      <w:proofErr w:type="spellEnd"/>
      <w:r>
        <w:t>)</w:t>
      </w:r>
    </w:p>
    <w:p w:rsidR="001F6AB1" w:rsidRDefault="001F6AB1" w:rsidP="001F6AB1">
      <w:r>
        <w:t>library(DEP) #エラー?</w:t>
      </w:r>
    </w:p>
    <w:p w:rsidR="001F6AB1" w:rsidRDefault="001F6AB1" w:rsidP="001F6AB1">
      <w:proofErr w:type="gramStart"/>
      <w:r>
        <w:t>library(</w:t>
      </w:r>
      <w:proofErr w:type="gramEnd"/>
      <w:r>
        <w:t>SWATH2stats)</w:t>
      </w:r>
    </w:p>
    <w:p w:rsidR="001F6AB1" w:rsidRDefault="001F6AB1" w:rsidP="001F6AB1">
      <w:r>
        <w:t>library(</w:t>
      </w:r>
      <w:proofErr w:type="spellStart"/>
      <w:r>
        <w:t>MSstats</w:t>
      </w:r>
      <w:proofErr w:type="spellEnd"/>
      <w:r>
        <w:t>) #エラー</w:t>
      </w:r>
    </w:p>
    <w:p w:rsidR="001F6AB1" w:rsidRDefault="001F6AB1" w:rsidP="001F6AB1"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:rsidR="001F6AB1" w:rsidRDefault="001F6AB1" w:rsidP="001F6AB1">
      <w:r>
        <w:t>library(</w:t>
      </w:r>
      <w:proofErr w:type="spellStart"/>
      <w:r>
        <w:t>aLFQ</w:t>
      </w:r>
      <w:proofErr w:type="spellEnd"/>
      <w:r>
        <w:t>)</w:t>
      </w:r>
    </w:p>
    <w:p w:rsidR="001F6AB1" w:rsidRDefault="001F6AB1" w:rsidP="001F6AB1">
      <w:proofErr w:type="gramStart"/>
      <w:r>
        <w:lastRenderedPageBreak/>
        <w:t>library(</w:t>
      </w:r>
      <w:proofErr w:type="gramEnd"/>
      <w:r>
        <w:t>PECA)</w:t>
      </w:r>
    </w:p>
    <w:p w:rsidR="001F6AB1" w:rsidRDefault="001F6AB1" w:rsidP="001F6AB1">
      <w:r>
        <w:t>#library(imsbInfer) #NA</w:t>
      </w:r>
    </w:p>
    <w:p w:rsidR="001F6AB1" w:rsidRDefault="001F6AB1" w:rsidP="001F6AB1">
      <w:r>
        <w:t>#library(loadTransitonsMSExperiment) #NA</w:t>
      </w:r>
    </w:p>
    <w:p w:rsidR="001F6AB1" w:rsidRDefault="001F6AB1" w:rsidP="001F6AB1"/>
    <w:p w:rsidR="001F6AB1" w:rsidRDefault="001F6AB1" w:rsidP="001F6AB1">
      <w:proofErr w:type="gramStart"/>
      <w:r>
        <w:t>library(</w:t>
      </w:r>
      <w:proofErr w:type="spellStart"/>
      <w:proofErr w:type="gramEnd"/>
      <w:r>
        <w:t>EnhancedVolcano</w:t>
      </w:r>
      <w:proofErr w:type="spellEnd"/>
      <w:r>
        <w:t>)</w:t>
      </w:r>
    </w:p>
    <w:p w:rsidR="001F6AB1" w:rsidRDefault="001F6AB1" w:rsidP="001F6AB1">
      <w:r>
        <w:t>library(airway)</w:t>
      </w:r>
    </w:p>
    <w:p w:rsidR="001F6AB1" w:rsidRDefault="001F6AB1" w:rsidP="001F6AB1">
      <w:r>
        <w:t>library(</w:t>
      </w:r>
      <w:proofErr w:type="spellStart"/>
      <w:r>
        <w:t>magrittr</w:t>
      </w:r>
      <w:proofErr w:type="spellEnd"/>
      <w:r>
        <w:t>)</w:t>
      </w:r>
    </w:p>
    <w:p w:rsidR="001F6AB1" w:rsidRDefault="001F6AB1" w:rsidP="001F6AB1">
      <w:proofErr w:type="gramStart"/>
      <w:r>
        <w:t>library(</w:t>
      </w:r>
      <w:proofErr w:type="spellStart"/>
      <w:proofErr w:type="gramEnd"/>
      <w:r>
        <w:t>DESeq</w:t>
      </w:r>
      <w:proofErr w:type="spellEnd"/>
      <w:r>
        <w:t>)</w:t>
      </w:r>
    </w:p>
    <w:p w:rsidR="001F6AB1" w:rsidRDefault="001F6AB1" w:rsidP="001F6AB1">
      <w:proofErr w:type="gramStart"/>
      <w:r>
        <w:t>library(</w:t>
      </w:r>
      <w:proofErr w:type="gramEnd"/>
      <w:r>
        <w:t>DESeq2)</w:t>
      </w:r>
    </w:p>
    <w:p w:rsidR="001F6AB1" w:rsidRDefault="001F6AB1" w:rsidP="001F6AB1">
      <w:r>
        <w:t>library(</w:t>
      </w:r>
      <w:proofErr w:type="spellStart"/>
      <w:r>
        <w:t>tidyverse</w:t>
      </w:r>
      <w:proofErr w:type="spellEnd"/>
      <w:r>
        <w:t>) #ggplot2,dplyr使用</w:t>
      </w:r>
    </w:p>
    <w:p w:rsidR="001F6AB1" w:rsidRDefault="001F6AB1" w:rsidP="001F6AB1">
      <w:r>
        <w:t>library(</w:t>
      </w:r>
      <w:proofErr w:type="spellStart"/>
      <w:r>
        <w:t>dplyr</w:t>
      </w:r>
      <w:proofErr w:type="spellEnd"/>
      <w:r>
        <w:t>)</w:t>
      </w:r>
    </w:p>
    <w:p w:rsidR="001F6AB1" w:rsidRDefault="001F6AB1" w:rsidP="001F6AB1">
      <w:r>
        <w:t>library(</w:t>
      </w:r>
      <w:proofErr w:type="spellStart"/>
      <w:r>
        <w:t>stringr</w:t>
      </w:r>
      <w:proofErr w:type="spellEnd"/>
      <w:r>
        <w:t>)</w:t>
      </w:r>
    </w:p>
    <w:p w:rsidR="001F6AB1" w:rsidRDefault="001F6AB1" w:rsidP="001F6AB1">
      <w:r>
        <w:t>library(scales) #muted()関数使用のため</w:t>
      </w:r>
    </w:p>
    <w:p w:rsidR="001F6AB1" w:rsidRDefault="001F6AB1" w:rsidP="001F6AB1">
      <w:r>
        <w:t>library(scales) #muted()関数使用のため</w:t>
      </w:r>
    </w:p>
    <w:p w:rsidR="001F6AB1" w:rsidRDefault="001F6AB1" w:rsidP="001F6AB1">
      <w:r>
        <w:t>library(</w:t>
      </w:r>
      <w:proofErr w:type="spellStart"/>
      <w:r>
        <w:t>rJava</w:t>
      </w:r>
      <w:proofErr w:type="spellEnd"/>
      <w:r>
        <w:t>)</w:t>
      </w:r>
    </w:p>
    <w:p w:rsidR="001F6AB1" w:rsidRDefault="001F6AB1" w:rsidP="001F6AB1">
      <w:r>
        <w:t>library(</w:t>
      </w:r>
      <w:proofErr w:type="spellStart"/>
      <w:r>
        <w:t>ggcorrplot</w:t>
      </w:r>
      <w:proofErr w:type="spellEnd"/>
      <w:r>
        <w:t>) #グラフ作成のため</w:t>
      </w:r>
    </w:p>
    <w:p w:rsidR="001F6AB1" w:rsidRDefault="001F6AB1" w:rsidP="001F6AB1">
      <w:r>
        <w:t>library(</w:t>
      </w:r>
      <w:proofErr w:type="spellStart"/>
      <w:r>
        <w:t>genefilter</w:t>
      </w:r>
      <w:proofErr w:type="spellEnd"/>
      <w:r>
        <w:t>) #ヒートマップ</w:t>
      </w:r>
    </w:p>
    <w:p w:rsidR="001F6AB1" w:rsidRDefault="001F6AB1" w:rsidP="001F6AB1">
      <w:r>
        <w:t>library(</w:t>
      </w:r>
      <w:proofErr w:type="spellStart"/>
      <w:r>
        <w:t>gplots</w:t>
      </w:r>
      <w:proofErr w:type="spellEnd"/>
      <w:r>
        <w:t>) #ヒートマップ</w:t>
      </w:r>
    </w:p>
    <w:p w:rsidR="001F6AB1" w:rsidRDefault="001F6AB1" w:rsidP="001F6AB1">
      <w:r>
        <w:t>library(</w:t>
      </w:r>
      <w:proofErr w:type="spellStart"/>
      <w:r>
        <w:t>ComplexHeatmap</w:t>
      </w:r>
      <w:proofErr w:type="spellEnd"/>
      <w:r>
        <w:t>) #ヒートマップ</w:t>
      </w:r>
    </w:p>
    <w:p w:rsidR="001F6AB1" w:rsidRDefault="001F6AB1" w:rsidP="001F6AB1">
      <w:r>
        <w:t>library(</w:t>
      </w:r>
      <w:proofErr w:type="spellStart"/>
      <w:r>
        <w:t>RColorBrewer</w:t>
      </w:r>
      <w:proofErr w:type="spellEnd"/>
      <w:r>
        <w:t>) #色</w:t>
      </w:r>
    </w:p>
    <w:p w:rsidR="001F6AB1" w:rsidRDefault="001F6AB1" w:rsidP="001F6AB1">
      <w:r>
        <w:t>library(</w:t>
      </w:r>
      <w:proofErr w:type="spellStart"/>
      <w:r>
        <w:t>cowplot</w:t>
      </w:r>
      <w:proofErr w:type="spellEnd"/>
      <w:r>
        <w:t>)</w:t>
      </w:r>
    </w:p>
    <w:p w:rsidR="001F6AB1" w:rsidRDefault="001F6AB1" w:rsidP="001F6AB1"/>
    <w:p w:rsidR="001F6AB1" w:rsidRDefault="001F6AB1" w:rsidP="001F6AB1">
      <w:r>
        <w:t>library(</w:t>
      </w:r>
      <w:proofErr w:type="spellStart"/>
      <w:r>
        <w:t>readxl</w:t>
      </w:r>
      <w:proofErr w:type="spellEnd"/>
      <w:r>
        <w:t>) #エクセル入力(</w:t>
      </w:r>
      <w:proofErr w:type="spellStart"/>
      <w:r>
        <w:t>read_excel</w:t>
      </w:r>
      <w:proofErr w:type="spellEnd"/>
      <w:r>
        <w:t>)</w:t>
      </w:r>
    </w:p>
    <w:p w:rsidR="001F6AB1" w:rsidRDefault="001F6AB1" w:rsidP="001F6AB1">
      <w:r>
        <w:t>library(</w:t>
      </w:r>
      <w:proofErr w:type="spellStart"/>
      <w:r>
        <w:t>openxlsx</w:t>
      </w:r>
      <w:proofErr w:type="spellEnd"/>
      <w:r>
        <w:t>) #エクセル入出力(write.xlsx)</w:t>
      </w:r>
    </w:p>
    <w:p w:rsidR="001F6AB1" w:rsidRDefault="001F6AB1" w:rsidP="001F6AB1">
      <w:r>
        <w:t>#library(XLConnect) #エクセル入出力,NA(JAVA8-11)</w:t>
      </w:r>
    </w:p>
    <w:p w:rsidR="001F6AB1" w:rsidRDefault="001F6AB1" w:rsidP="001F6AB1">
      <w:r>
        <w:t>library(xlsx) #エクセル出力</w:t>
      </w:r>
    </w:p>
    <w:p w:rsidR="001F6AB1" w:rsidRDefault="001F6AB1" w:rsidP="001F6AB1">
      <w:r>
        <w:t>#library(xlsx2) #エクセル出力,NA</w:t>
      </w:r>
    </w:p>
    <w:p w:rsidR="001F6AB1" w:rsidRDefault="001F6AB1" w:rsidP="001F6AB1">
      <w:r>
        <w:t>#library(tablaxlsx) #エクセル表出力,NA</w:t>
      </w:r>
    </w:p>
    <w:p w:rsidR="001F6AB1" w:rsidRDefault="001F6AB1" w:rsidP="001F6AB1">
      <w:r>
        <w:t>library(</w:t>
      </w:r>
      <w:proofErr w:type="spellStart"/>
      <w:r>
        <w:t>writexl</w:t>
      </w:r>
      <w:proofErr w:type="spellEnd"/>
      <w:r>
        <w:t>) #エクセル出力</w:t>
      </w:r>
    </w:p>
    <w:p w:rsidR="001F6AB1" w:rsidRDefault="001F6AB1" w:rsidP="001F6AB1">
      <w:r>
        <w:t>library(</w:t>
      </w:r>
      <w:proofErr w:type="spellStart"/>
      <w:r>
        <w:t>gridExtra</w:t>
      </w:r>
      <w:proofErr w:type="spellEnd"/>
      <w:r>
        <w:t>) #svg出力</w:t>
      </w:r>
    </w:p>
    <w:p w:rsidR="001F6AB1" w:rsidRDefault="001F6AB1" w:rsidP="001F6AB1">
      <w:r>
        <w:t>library(</w:t>
      </w:r>
      <w:proofErr w:type="spellStart"/>
      <w:r>
        <w:t>rvg</w:t>
      </w:r>
      <w:proofErr w:type="spellEnd"/>
      <w:r>
        <w:t>) #svg出力</w:t>
      </w:r>
    </w:p>
    <w:p w:rsidR="001F6AB1" w:rsidRDefault="001F6AB1" w:rsidP="001F6AB1">
      <w:r>
        <w:t>library(</w:t>
      </w:r>
      <w:proofErr w:type="spellStart"/>
      <w:r>
        <w:t>rsvg</w:t>
      </w:r>
      <w:proofErr w:type="spellEnd"/>
      <w:r>
        <w:t>) #svg出力</w:t>
      </w:r>
    </w:p>
    <w:p w:rsidR="001F6AB1" w:rsidRDefault="001F6AB1" w:rsidP="001F6AB1"/>
    <w:p w:rsidR="001F6AB1" w:rsidRDefault="001F6AB1" w:rsidP="001F6AB1">
      <w:r>
        <w:t>library(sets) #集合演算</w:t>
      </w:r>
    </w:p>
    <w:p w:rsidR="001F6AB1" w:rsidRDefault="001F6AB1" w:rsidP="001F6AB1">
      <w:r>
        <w:t>library(</w:t>
      </w:r>
      <w:proofErr w:type="spellStart"/>
      <w:r>
        <w:t>multcomp</w:t>
      </w:r>
      <w:proofErr w:type="spellEnd"/>
      <w:r>
        <w:t>) #多重比較検定</w:t>
      </w:r>
    </w:p>
    <w:p w:rsidR="001F6AB1" w:rsidRDefault="001F6AB1" w:rsidP="001F6AB1">
      <w:proofErr w:type="gramStart"/>
      <w:r>
        <w:t>library(</w:t>
      </w:r>
      <w:proofErr w:type="gramEnd"/>
      <w:r>
        <w:t>BH) #FDR</w:t>
      </w:r>
    </w:p>
    <w:p w:rsidR="001F6AB1" w:rsidRDefault="001F6AB1" w:rsidP="001F6AB1">
      <w:r>
        <w:lastRenderedPageBreak/>
        <w:t>library(</w:t>
      </w:r>
      <w:proofErr w:type="spellStart"/>
      <w:r>
        <w:t>sgof</w:t>
      </w:r>
      <w:proofErr w:type="spellEnd"/>
      <w:r>
        <w:t>) #</w:t>
      </w:r>
      <w:proofErr w:type="gramStart"/>
      <w:r>
        <w:t>bh(</w:t>
      </w:r>
      <w:proofErr w:type="gramEnd"/>
      <w:r>
        <w:t>),Multiple Hypothesis Testing</w:t>
      </w:r>
    </w:p>
    <w:p w:rsidR="001F6AB1" w:rsidRDefault="001F6AB1" w:rsidP="001F6AB1">
      <w:r>
        <w:t>#############################################################</w:t>
      </w:r>
    </w:p>
    <w:p w:rsidR="001F6AB1" w:rsidRDefault="001F6AB1" w:rsidP="001F6AB1">
      <w:proofErr w:type="spellStart"/>
      <w:proofErr w:type="gramStart"/>
      <w:r>
        <w:t>sessionInfo</w:t>
      </w:r>
      <w:proofErr w:type="spellEnd"/>
      <w:r>
        <w:t>(</w:t>
      </w:r>
      <w:proofErr w:type="gramEnd"/>
      <w:r>
        <w:t xml:space="preserve">) </w:t>
      </w:r>
    </w:p>
    <w:p w:rsidR="00E34F64" w:rsidRDefault="001F6AB1" w:rsidP="001F6AB1">
      <w:r>
        <w:t>#############################################################</w:t>
      </w:r>
    </w:p>
    <w:sectPr w:rsidR="00E34F64" w:rsidSect="00412B9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074"/>
    <wne:keymap wne:mask="1" wne:kcmPrimary="0075"/>
    <wne:keymap wne:mask="1" wne:kcmPrimary="0076"/>
    <wne:keymap wne:mask="1" wne:kcmPrimary="0077"/>
    <wne:keymap wne:mask="1" wne:kcmPrimary="0078"/>
    <wne:keymap wne:kcmPrimary="0320">
      <wne:wch wne:val="00002005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97"/>
    <w:rsid w:val="001F6AB1"/>
    <w:rsid w:val="0021715F"/>
    <w:rsid w:val="0029316D"/>
    <w:rsid w:val="00412B97"/>
    <w:rsid w:val="00B8054A"/>
    <w:rsid w:val="00E34F64"/>
    <w:rsid w:val="00FD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2A68814-78F6-FE4A-A8BB-E9A9389E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Rパッケージ20201104.docx</Template>
  <TotalTime>1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吉見 陽</cp:lastModifiedBy>
  <cp:revision>1</cp:revision>
  <dcterms:created xsi:type="dcterms:W3CDTF">2019-12-17T14:49:00Z</dcterms:created>
  <dcterms:modified xsi:type="dcterms:W3CDTF">2020-11-04T09:17:00Z</dcterms:modified>
</cp:coreProperties>
</file>